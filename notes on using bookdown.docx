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7EB3A" w14:textId="2D91157A" w:rsidR="00672147" w:rsidRDefault="004D02AF">
      <w:r>
        <w:t xml:space="preserve">Open </w:t>
      </w:r>
      <w:proofErr w:type="spellStart"/>
      <w:r>
        <w:t>render_</w:t>
      </w:r>
      <w:proofErr w:type="gramStart"/>
      <w:r>
        <w:t>book.R</w:t>
      </w:r>
      <w:proofErr w:type="spellEnd"/>
      <w:proofErr w:type="gramEnd"/>
      <w:r>
        <w:t xml:space="preserve"> and run it. </w:t>
      </w:r>
      <w:r>
        <w:br/>
      </w:r>
      <w:r>
        <w:br/>
        <w:t>If adding new chapters or changing the name of scripts, make sure it is updated in the bookdown.yml</w:t>
      </w:r>
    </w:p>
    <w:sectPr w:rsidR="00672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AF"/>
    <w:rsid w:val="00014645"/>
    <w:rsid w:val="0002103F"/>
    <w:rsid w:val="0003130D"/>
    <w:rsid w:val="000852BB"/>
    <w:rsid w:val="00085923"/>
    <w:rsid w:val="000A27B5"/>
    <w:rsid w:val="000C3DBC"/>
    <w:rsid w:val="000D6713"/>
    <w:rsid w:val="00127A1B"/>
    <w:rsid w:val="00141524"/>
    <w:rsid w:val="001604D9"/>
    <w:rsid w:val="0018273A"/>
    <w:rsid w:val="0019416F"/>
    <w:rsid w:val="001A2A90"/>
    <w:rsid w:val="001A5654"/>
    <w:rsid w:val="001C2E79"/>
    <w:rsid w:val="00203F39"/>
    <w:rsid w:val="002249D9"/>
    <w:rsid w:val="002304EA"/>
    <w:rsid w:val="00266006"/>
    <w:rsid w:val="002A29E5"/>
    <w:rsid w:val="002C79D8"/>
    <w:rsid w:val="002D2854"/>
    <w:rsid w:val="002E1794"/>
    <w:rsid w:val="002F7CB9"/>
    <w:rsid w:val="00304B2D"/>
    <w:rsid w:val="0034757B"/>
    <w:rsid w:val="004162B0"/>
    <w:rsid w:val="0042068E"/>
    <w:rsid w:val="004253E4"/>
    <w:rsid w:val="004410F8"/>
    <w:rsid w:val="00442E9E"/>
    <w:rsid w:val="004672C6"/>
    <w:rsid w:val="004D02AF"/>
    <w:rsid w:val="004E5093"/>
    <w:rsid w:val="00511F0D"/>
    <w:rsid w:val="00520001"/>
    <w:rsid w:val="00543229"/>
    <w:rsid w:val="00555A2C"/>
    <w:rsid w:val="005835AE"/>
    <w:rsid w:val="00596459"/>
    <w:rsid w:val="005C5155"/>
    <w:rsid w:val="005D06D9"/>
    <w:rsid w:val="005D27B8"/>
    <w:rsid w:val="005D4DB4"/>
    <w:rsid w:val="006350EA"/>
    <w:rsid w:val="00647F17"/>
    <w:rsid w:val="00672147"/>
    <w:rsid w:val="00691DD8"/>
    <w:rsid w:val="006A77C4"/>
    <w:rsid w:val="006C2562"/>
    <w:rsid w:val="006E759C"/>
    <w:rsid w:val="00725496"/>
    <w:rsid w:val="00747B8E"/>
    <w:rsid w:val="00774613"/>
    <w:rsid w:val="007846C1"/>
    <w:rsid w:val="007A6F37"/>
    <w:rsid w:val="008116D2"/>
    <w:rsid w:val="008215F3"/>
    <w:rsid w:val="00834A19"/>
    <w:rsid w:val="00861FC7"/>
    <w:rsid w:val="00873259"/>
    <w:rsid w:val="00894D4F"/>
    <w:rsid w:val="008E1A64"/>
    <w:rsid w:val="008E4B67"/>
    <w:rsid w:val="00900EAB"/>
    <w:rsid w:val="009125D8"/>
    <w:rsid w:val="00933A0E"/>
    <w:rsid w:val="009A0977"/>
    <w:rsid w:val="009A1C45"/>
    <w:rsid w:val="009F19A7"/>
    <w:rsid w:val="00A0090E"/>
    <w:rsid w:val="00A375DC"/>
    <w:rsid w:val="00A43F0A"/>
    <w:rsid w:val="00A620A8"/>
    <w:rsid w:val="00A80BEC"/>
    <w:rsid w:val="00AD4B40"/>
    <w:rsid w:val="00AE7D97"/>
    <w:rsid w:val="00BC1F1A"/>
    <w:rsid w:val="00BE6BE4"/>
    <w:rsid w:val="00C318C1"/>
    <w:rsid w:val="00C35636"/>
    <w:rsid w:val="00C513BB"/>
    <w:rsid w:val="00C52DCE"/>
    <w:rsid w:val="00C576C9"/>
    <w:rsid w:val="00C84CF8"/>
    <w:rsid w:val="00C950D1"/>
    <w:rsid w:val="00CF2864"/>
    <w:rsid w:val="00D34259"/>
    <w:rsid w:val="00D50779"/>
    <w:rsid w:val="00D743D3"/>
    <w:rsid w:val="00D85A81"/>
    <w:rsid w:val="00DA6C5F"/>
    <w:rsid w:val="00E502FE"/>
    <w:rsid w:val="00E63DE3"/>
    <w:rsid w:val="00EB2717"/>
    <w:rsid w:val="00EC2EBF"/>
    <w:rsid w:val="00EC5316"/>
    <w:rsid w:val="00ED5BFA"/>
    <w:rsid w:val="00EF7580"/>
    <w:rsid w:val="00F2151C"/>
    <w:rsid w:val="00F811DC"/>
    <w:rsid w:val="00FA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A48E0"/>
  <w15:chartTrackingRefBased/>
  <w15:docId w15:val="{734394CF-4B3C-844C-8B5D-C3852B80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Kremer,Lauren</dc:creator>
  <cp:keywords/>
  <dc:description/>
  <cp:lastModifiedBy>Kremer, Lauren</cp:lastModifiedBy>
  <cp:revision>1</cp:revision>
  <dcterms:created xsi:type="dcterms:W3CDTF">2024-11-04T18:06:00Z</dcterms:created>
  <dcterms:modified xsi:type="dcterms:W3CDTF">2024-11-04T19:06:00Z</dcterms:modified>
</cp:coreProperties>
</file>